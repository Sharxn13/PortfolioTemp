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465"/>
        <w:tblW w:w="4786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8959"/>
      </w:tblGrid>
      <w:tr w:rsidR="00692703" w:rsidRPr="00CF1A49" w14:paraId="6EE4FAD1" w14:textId="77777777" w:rsidTr="00DE7A1D">
        <w:trPr>
          <w:trHeight w:hRule="exact" w:val="1698"/>
        </w:trPr>
        <w:tc>
          <w:tcPr>
            <w:tcW w:w="8959" w:type="dxa"/>
            <w:tcMar>
              <w:top w:w="0" w:type="dxa"/>
              <w:bottom w:w="0" w:type="dxa"/>
            </w:tcMar>
          </w:tcPr>
          <w:p w14:paraId="52B07A09" w14:textId="77777777" w:rsidR="00692703" w:rsidRPr="00CF1A49" w:rsidRDefault="00A24EC6" w:rsidP="00DE7A1D">
            <w:pPr>
              <w:pStyle w:val="Title"/>
            </w:pPr>
            <w:r w:rsidRPr="00BF7EEB">
              <w:rPr>
                <w:b/>
                <w:color w:val="auto"/>
              </w:rPr>
              <w:t>Sharon</w:t>
            </w:r>
            <w:r w:rsidR="00692703" w:rsidRPr="00CF1A49">
              <w:t xml:space="preserve"> </w:t>
            </w:r>
            <w:r w:rsidRPr="00BF7EEB">
              <w:rPr>
                <w:rStyle w:val="IntenseEmphasis"/>
                <w:color w:val="auto"/>
              </w:rPr>
              <w:t>Rose</w:t>
            </w:r>
          </w:p>
          <w:p w14:paraId="4B0DCB12" w14:textId="6BAD9461" w:rsidR="00692703" w:rsidRPr="008628BC" w:rsidRDefault="00FC760B" w:rsidP="00DE7A1D">
            <w:pPr>
              <w:pStyle w:val="ContactInfo"/>
              <w:contextualSpacing w:val="0"/>
              <w:rPr>
                <w:color w:val="1D824C" w:themeColor="accent1"/>
              </w:rPr>
            </w:pPr>
            <w:sdt>
              <w:sdtPr>
                <w:rPr>
                  <w:b/>
                  <w:bCs/>
                  <w:color w:val="1D824C" w:themeColor="accent1"/>
                </w:rPr>
                <w:alias w:val="Divider dot:"/>
                <w:tag w:val="Divider dot:"/>
                <w:id w:val="1507627613"/>
                <w:placeholder>
                  <w:docPart w:val="CEF757524F92434EA1BF661BAA7A9938"/>
                </w:placeholder>
                <w:temporary/>
                <w:showingPlcHdr/>
                <w15:appearance w15:val="hidden"/>
              </w:sdtPr>
              <w:sdtEndPr/>
              <w:sdtContent>
                <w:r w:rsidR="00360050" w:rsidRPr="008628BC">
                  <w:rPr>
                    <w:b/>
                    <w:bCs/>
                    <w:color w:val="1D824C" w:themeColor="accent1"/>
                  </w:rPr>
                  <w:t>·</w:t>
                </w:r>
              </w:sdtContent>
            </w:sdt>
            <w:r w:rsidR="00360050" w:rsidRPr="008628BC">
              <w:rPr>
                <w:b/>
                <w:bCs/>
                <w:color w:val="1D824C" w:themeColor="accent1"/>
              </w:rPr>
              <w:t xml:space="preserve"> </w:t>
            </w:r>
            <w:sdt>
              <w:sdtPr>
                <w:rPr>
                  <w:b/>
                  <w:bCs/>
                  <w:color w:val="1D824C" w:themeColor="accent1"/>
                </w:rPr>
                <w:alias w:val="Enter phone:"/>
                <w:tag w:val="Enter phone:"/>
                <w:id w:val="-1993482697"/>
                <w:placeholder>
                  <w:docPart w:val="DDDA432CCDF140A1B439CA43DAA1C43E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8628BC">
                  <w:rPr>
                    <w:b/>
                    <w:bCs/>
                    <w:color w:val="1D824C" w:themeColor="accent1"/>
                  </w:rPr>
                  <w:t>Phone</w:t>
                </w:r>
              </w:sdtContent>
            </w:sdt>
            <w:r w:rsidR="00A24EC6" w:rsidRPr="008628BC">
              <w:rPr>
                <w:b/>
                <w:bCs/>
                <w:color w:val="1D824C" w:themeColor="accent1"/>
              </w:rPr>
              <w:t>: +65 90721330</w:t>
            </w:r>
            <w:r w:rsidR="00360050" w:rsidRPr="008628BC">
              <w:rPr>
                <w:b/>
                <w:bCs/>
                <w:color w:val="1D824C" w:themeColor="accent1"/>
              </w:rPr>
              <w:t xml:space="preserve"> </w:t>
            </w:r>
            <w:sdt>
              <w:sdtPr>
                <w:rPr>
                  <w:b/>
                  <w:bCs/>
                  <w:color w:val="1D824C" w:themeColor="accent1"/>
                </w:rPr>
                <w:alias w:val="Divider dot:"/>
                <w:tag w:val="Divider dot:"/>
                <w:id w:val="-755669268"/>
                <w:placeholder>
                  <w:docPart w:val="D38378E0E8D842E8BA7564D3D7E371A4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</w:rPr>
              </w:sdtEndPr>
              <w:sdtContent>
                <w:r w:rsidR="00360050" w:rsidRPr="008628BC">
                  <w:rPr>
                    <w:b/>
                    <w:bCs/>
                    <w:color w:val="1D824C" w:themeColor="accent1"/>
                  </w:rPr>
                  <w:t>·</w:t>
                </w:r>
              </w:sdtContent>
            </w:sdt>
          </w:p>
          <w:p w14:paraId="6B34568A" w14:textId="6ABC6826" w:rsidR="00692703" w:rsidRDefault="00FC760B" w:rsidP="00DE7A1D">
            <w:pPr>
              <w:pStyle w:val="ContactInfoEmphasis"/>
              <w:contextualSpacing w:val="0"/>
            </w:pPr>
            <w:sdt>
              <w:sdtPr>
                <w:alias w:val="Divider dot:"/>
                <w:tag w:val="Divider dot:"/>
                <w:id w:val="2000459528"/>
                <w:placeholder>
                  <w:docPart w:val="87D93280A8944E8BB798143C77F5D9B5"/>
                </w:placeholder>
                <w:temporary/>
                <w:showingPlcHdr/>
                <w15:appearance w15:val="hidden"/>
              </w:sdtPr>
              <w:sdtEndPr/>
              <w:sdtContent>
                <w:r w:rsidR="00A24EC6" w:rsidRPr="00CF1A49">
                  <w:t>·</w:t>
                </w:r>
              </w:sdtContent>
            </w:sdt>
            <w:r w:rsidR="00A24EC6">
              <w:t xml:space="preserve"> </w:t>
            </w:r>
            <w:sdt>
              <w:sdtPr>
                <w:alias w:val="Enter email:"/>
                <w:tag w:val="Enter email:"/>
                <w:id w:val="1154873695"/>
                <w:placeholder>
                  <w:docPart w:val="3B6053D28C2A417CBF3BA8C9F9445791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hyperlink r:id="rId7" w:history="1">
              <w:r w:rsidR="008628BC" w:rsidRPr="008628BC">
                <w:rPr>
                  <w:rStyle w:val="Hyperlink"/>
                  <w:color w:val="1D824C" w:themeColor="accent1"/>
                </w:rPr>
                <w:t>: sharxnrxse1201@gmail.com</w:t>
              </w:r>
            </w:hyperlink>
            <w:r w:rsidR="00692703" w:rsidRPr="008628BC">
              <w:t xml:space="preserve"> </w:t>
            </w:r>
            <w:sdt>
              <w:sdtPr>
                <w:alias w:val="Divider dot:"/>
                <w:tag w:val="Divider dot:"/>
                <w:id w:val="-1301137862"/>
                <w:placeholder>
                  <w:docPart w:val="2C806FCF840244198FA3C9A04AB3962E"/>
                </w:placeholder>
                <w:temporary/>
                <w:showingPlcHdr/>
                <w15:appearance w15:val="hidden"/>
              </w:sdtPr>
              <w:sdtEndPr/>
              <w:sdtContent>
                <w:r w:rsidR="00BF7EEB" w:rsidRPr="008628BC">
                  <w:t>·</w:t>
                </w:r>
              </w:sdtContent>
            </w:sdt>
          </w:p>
          <w:p w14:paraId="6855DCBD" w14:textId="6441D98B" w:rsidR="008628BC" w:rsidRDefault="008628BC" w:rsidP="00DE7A1D">
            <w:pPr>
              <w:pStyle w:val="ContactInfoEmphasis"/>
              <w:contextualSpacing w:val="0"/>
            </w:pPr>
            <w:sdt>
              <w:sdtPr>
                <w:alias w:val="Divider dot:"/>
                <w:tag w:val="Divider dot:"/>
                <w:id w:val="-928974924"/>
                <w:placeholder>
                  <w:docPart w:val="D4C0E5F764F343D287251B2BE79E4660"/>
                </w:placeholder>
                <w:temporary/>
                <w:showingPlcHdr/>
                <w15:appearance w15:val="hidden"/>
              </w:sdtPr>
              <w:sdtContent>
                <w:r w:rsidRPr="00CF1A49">
                  <w:t>·</w:t>
                </w:r>
              </w:sdtContent>
            </w:sdt>
            <w:r>
              <w:t xml:space="preserve"> LinkedIn: </w:t>
            </w:r>
            <w:hyperlink r:id="rId8" w:history="1">
              <w:r w:rsidRPr="008628BC">
                <w:rPr>
                  <w:rStyle w:val="Hyperlink"/>
                  <w:color w:val="1D824C" w:themeColor="accent1"/>
                </w:rPr>
                <w:t>Sharon Ro</w:t>
              </w:r>
              <w:r w:rsidRPr="008628BC">
                <w:rPr>
                  <w:rStyle w:val="Hyperlink"/>
                  <w:color w:val="1D824C" w:themeColor="accent1"/>
                </w:rPr>
                <w:t>s</w:t>
              </w:r>
              <w:r w:rsidRPr="008628BC">
                <w:rPr>
                  <w:rStyle w:val="Hyperlink"/>
                  <w:color w:val="1D824C" w:themeColor="accent1"/>
                </w:rPr>
                <w:t xml:space="preserve">e </w:t>
              </w:r>
              <w:proofErr w:type="spellStart"/>
              <w:r w:rsidRPr="008628BC">
                <w:rPr>
                  <w:rStyle w:val="Hyperlink"/>
                  <w:color w:val="1D824C" w:themeColor="accent1"/>
                </w:rPr>
                <w:t>LinkIn</w:t>
              </w:r>
              <w:proofErr w:type="spellEnd"/>
              <w:r w:rsidRPr="008628BC">
                <w:rPr>
                  <w:rStyle w:val="Hyperlink"/>
                  <w:color w:val="1D824C" w:themeColor="accent1"/>
                </w:rPr>
                <w:t xml:space="preserve"> Profile</w:t>
              </w:r>
            </w:hyperlink>
            <w:r w:rsidRPr="008628BC">
              <w:rPr>
                <w:u w:val="single"/>
              </w:rPr>
              <w:t xml:space="preserve"> </w:t>
            </w:r>
            <w:sdt>
              <w:sdtPr>
                <w:alias w:val="Divider dot:"/>
                <w:tag w:val="Divider dot:"/>
                <w:id w:val="-626937606"/>
                <w:placeholder>
                  <w:docPart w:val="13C8122B0437447193E0AEA960DC2C8F"/>
                </w:placeholder>
                <w:temporary/>
                <w:showingPlcHdr/>
                <w15:appearance w15:val="hidden"/>
              </w:sdtPr>
              <w:sdtContent>
                <w:r w:rsidRPr="008628BC">
                  <w:t>·</w:t>
                </w:r>
              </w:sdtContent>
            </w:sdt>
          </w:p>
          <w:p w14:paraId="51E8E6A4" w14:textId="77777777" w:rsidR="00BF7EEB" w:rsidRPr="00CF1A49" w:rsidRDefault="00BF7EEB" w:rsidP="00DE7A1D">
            <w:pPr>
              <w:pStyle w:val="ContactInfoEmphasis"/>
              <w:contextualSpacing w:val="0"/>
              <w:jc w:val="left"/>
            </w:pPr>
          </w:p>
        </w:tc>
      </w:tr>
      <w:tr w:rsidR="009571D8" w:rsidRPr="00CF1A49" w14:paraId="2EDDA3E9" w14:textId="77777777" w:rsidTr="00DE7A1D">
        <w:trPr>
          <w:trHeight w:val="23"/>
        </w:trPr>
        <w:tc>
          <w:tcPr>
            <w:tcW w:w="8959" w:type="dxa"/>
            <w:tcMar>
              <w:top w:w="432" w:type="dxa"/>
            </w:tcMar>
          </w:tcPr>
          <w:sdt>
            <w:sdtPr>
              <w:alias w:val="Activities:"/>
              <w:tag w:val="Activities:"/>
              <w:id w:val="1223332893"/>
              <w:placeholder>
                <w:docPart w:val="E78F0CBC6D2441FF8BF4F63BCBD15793"/>
              </w:placeholder>
              <w:temporary/>
              <w:showingPlcHdr/>
              <w15:appearance w15:val="hidden"/>
            </w:sdtPr>
            <w:sdtContent>
              <w:p w14:paraId="0C8881C6" w14:textId="7E15D510" w:rsidR="00F71BAE" w:rsidRPr="008628BC" w:rsidRDefault="008628BC" w:rsidP="00DE7A1D">
                <w:pPr>
                  <w:pStyle w:val="Heading1"/>
                  <w:outlineLvl w:val="0"/>
                  <w:rPr>
                    <w:rFonts w:asciiTheme="minorHAnsi" w:eastAsiaTheme="minorHAnsi" w:hAnsiTheme="minorHAnsi" w:cstheme="minorBidi"/>
                    <w:b w:val="0"/>
                    <w:caps w:val="0"/>
                    <w:color w:val="595959" w:themeColor="text1" w:themeTint="A6"/>
                    <w:sz w:val="22"/>
                    <w:szCs w:val="22"/>
                  </w:rPr>
                </w:pPr>
                <w:r w:rsidRPr="00CF1A49">
                  <w:t>Activities</w:t>
                </w:r>
              </w:p>
            </w:sdtContent>
          </w:sdt>
          <w:p w14:paraId="61770A93" w14:textId="5D282097" w:rsidR="00F71BAE" w:rsidRPr="00CF1A49" w:rsidRDefault="00F71BAE" w:rsidP="00DE7A1D">
            <w:pPr>
              <w:contextualSpacing w:val="0"/>
            </w:pPr>
            <w:r>
              <w:t>During my time in ITE, I learned many new skills which I did not know would build my interest in the Programming side of things. We did mini projects</w:t>
            </w:r>
            <w:r w:rsidR="00F17D79">
              <w:t xml:space="preserve"> with Visual Studios </w:t>
            </w:r>
            <w:proofErr w:type="gramStart"/>
            <w:r w:rsidR="00F17D79">
              <w:t>and also</w:t>
            </w:r>
            <w:proofErr w:type="gramEnd"/>
            <w:r w:rsidR="00F17D79">
              <w:t xml:space="preserve"> created a blog</w:t>
            </w:r>
            <w:r>
              <w:t xml:space="preserve"> </w:t>
            </w:r>
            <w:r w:rsidR="00F17D79">
              <w:t xml:space="preserve">on my favorite female rapper, </w:t>
            </w:r>
            <w:proofErr w:type="spellStart"/>
            <w:r w:rsidR="00F17D79">
              <w:t>Cardi</w:t>
            </w:r>
            <w:proofErr w:type="spellEnd"/>
            <w:r w:rsidR="00F17D79">
              <w:t xml:space="preserve"> B, </w:t>
            </w:r>
            <w:r>
              <w:t>using HTML5 on notepad</w:t>
            </w:r>
            <w:r w:rsidR="00F17D79">
              <w:t xml:space="preserve">. Also learnt Java on </w:t>
            </w:r>
            <w:proofErr w:type="spellStart"/>
            <w:r w:rsidR="00F17D79">
              <w:t>netbeans</w:t>
            </w:r>
            <w:proofErr w:type="spellEnd"/>
            <w:r w:rsidR="00F17D79">
              <w:t xml:space="preserve"> and learned to do a little networking using Microsoft VMWare. While in General Assembly, I got more exposed to the</w:t>
            </w:r>
            <w:r w:rsidR="008628BC">
              <w:t xml:space="preserve"> programming world. I understood more about HTML, CSS and JavaScript </w:t>
            </w:r>
            <w:proofErr w:type="gramStart"/>
            <w:r w:rsidR="008628BC">
              <w:t>and also</w:t>
            </w:r>
            <w:proofErr w:type="gramEnd"/>
            <w:r w:rsidR="008628BC">
              <w:t xml:space="preserve"> learnt a new language called Ruby on Rails.</w:t>
            </w:r>
          </w:p>
        </w:tc>
      </w:tr>
    </w:tbl>
    <w:p w14:paraId="07E5FAD0" w14:textId="77777777" w:rsidR="004E01EB" w:rsidRPr="00CF1A49" w:rsidRDefault="00FC760B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42E6C93DE6E4473B9AB59A6C4F193ECF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2D1DF09D" w14:textId="77777777" w:rsidTr="007353C3">
        <w:tc>
          <w:tcPr>
            <w:tcW w:w="9290" w:type="dxa"/>
          </w:tcPr>
          <w:p w14:paraId="506096C2" w14:textId="2C5BB0CA" w:rsidR="00A17B4C" w:rsidRPr="00CF1A49" w:rsidRDefault="00A17B4C" w:rsidP="00A17B4C">
            <w:pPr>
              <w:pStyle w:val="Heading3"/>
              <w:contextualSpacing w:val="0"/>
              <w:outlineLvl w:val="2"/>
            </w:pPr>
            <w:r>
              <w:t>Dates: 6</w:t>
            </w:r>
            <w:r w:rsidRPr="00A24EC6">
              <w:rPr>
                <w:vertAlign w:val="superscript"/>
              </w:rPr>
              <w:t>th</w:t>
            </w:r>
            <w:r>
              <w:t xml:space="preserve"> MAY 2019 – </w:t>
            </w:r>
            <w:r w:rsidR="003C06DB">
              <w:t>16</w:t>
            </w:r>
            <w:r w:rsidR="003C06DB" w:rsidRPr="003C06DB">
              <w:rPr>
                <w:vertAlign w:val="superscript"/>
              </w:rPr>
              <w:t>th</w:t>
            </w:r>
            <w:r w:rsidR="003C06DB">
              <w:t xml:space="preserve"> September 2019</w:t>
            </w:r>
          </w:p>
          <w:p w14:paraId="24847A81" w14:textId="4A5E1968" w:rsidR="00A17B4C" w:rsidRPr="00CF1A49" w:rsidRDefault="00A17B4C" w:rsidP="00A17B4C">
            <w:pPr>
              <w:pStyle w:val="Heading2"/>
              <w:contextualSpacing w:val="0"/>
              <w:outlineLvl w:val="1"/>
            </w:pPr>
            <w:r>
              <w:t>desigual</w:t>
            </w:r>
          </w:p>
          <w:p w14:paraId="23A93333" w14:textId="77777777" w:rsidR="00A17B4C" w:rsidRPr="00CF1A49" w:rsidRDefault="00A17B4C" w:rsidP="00A17B4C">
            <w:pPr>
              <w:contextualSpacing w:val="0"/>
            </w:pPr>
            <w:r>
              <w:t xml:space="preserve">Worked as a part-time promoter for Desigual at Scotts Isetan, </w:t>
            </w:r>
            <w:proofErr w:type="spellStart"/>
            <w:r>
              <w:t>Katong</w:t>
            </w:r>
            <w:proofErr w:type="spellEnd"/>
            <w:r>
              <w:t xml:space="preserve"> I</w:t>
            </w:r>
            <w:r w:rsidR="00E95F06">
              <w:t>set</w:t>
            </w:r>
            <w:r>
              <w:t xml:space="preserve">an, </w:t>
            </w:r>
            <w:proofErr w:type="spellStart"/>
            <w:r>
              <w:t>Nex</w:t>
            </w:r>
            <w:proofErr w:type="spellEnd"/>
            <w:r>
              <w:t xml:space="preserve"> Ise</w:t>
            </w:r>
            <w:r w:rsidR="00E95F06">
              <w:t>t</w:t>
            </w:r>
            <w:r>
              <w:t>an and Tangs. Arranged st</w:t>
            </w:r>
            <w:r w:rsidR="00487272">
              <w:t>ock</w:t>
            </w:r>
            <w:r>
              <w:t xml:space="preserve">s, </w:t>
            </w:r>
            <w:r w:rsidR="00E95F06">
              <w:t xml:space="preserve">did store </w:t>
            </w:r>
            <w:r>
              <w:t>opening</w:t>
            </w:r>
            <w:r w:rsidR="00E95F06">
              <w:t>s</w:t>
            </w:r>
            <w:r>
              <w:t xml:space="preserve"> and closings, </w:t>
            </w:r>
            <w:r w:rsidR="00296310">
              <w:t>and recording</w:t>
            </w:r>
            <w:r w:rsidR="00E95F06">
              <w:t xml:space="preserve"> of</w:t>
            </w:r>
            <w:r w:rsidR="00296310">
              <w:t xml:space="preserve"> sales.</w:t>
            </w:r>
          </w:p>
        </w:tc>
      </w:tr>
    </w:tbl>
    <w:sdt>
      <w:sdtPr>
        <w:alias w:val="Education:"/>
        <w:tag w:val="Education:"/>
        <w:id w:val="-1908763273"/>
        <w:placeholder>
          <w:docPart w:val="D5897592E5EE4206B2CAB0DDACD5AC8F"/>
        </w:placeholder>
        <w:temporary/>
        <w:showingPlcHdr/>
        <w15:appearance w15:val="hidden"/>
      </w:sdtPr>
      <w:sdtEndPr/>
      <w:sdtContent>
        <w:p w14:paraId="0E147C87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9A67804" w14:textId="77777777" w:rsidTr="00D66A52">
        <w:tc>
          <w:tcPr>
            <w:tcW w:w="9355" w:type="dxa"/>
          </w:tcPr>
          <w:p w14:paraId="42FA005D" w14:textId="77777777" w:rsidR="001D0BF1" w:rsidRPr="00CF1A49" w:rsidRDefault="00BA620A" w:rsidP="001D0BF1">
            <w:pPr>
              <w:pStyle w:val="Heading3"/>
              <w:contextualSpacing w:val="0"/>
              <w:outlineLvl w:val="2"/>
            </w:pPr>
            <w:r>
              <w:t>january</w:t>
            </w:r>
            <w:r w:rsidR="001D0BF1" w:rsidRPr="00CF1A49">
              <w:t xml:space="preserve"> </w:t>
            </w:r>
            <w:r>
              <w:t>2017 to febuary 2019</w:t>
            </w:r>
          </w:p>
          <w:p w14:paraId="0BECC7E8" w14:textId="371CB02A" w:rsidR="001D0BF1" w:rsidRPr="00CF1A49" w:rsidRDefault="00BA620A" w:rsidP="001D0BF1">
            <w:pPr>
              <w:pStyle w:val="Heading2"/>
              <w:contextualSpacing w:val="0"/>
              <w:outlineLvl w:val="1"/>
            </w:pPr>
            <w:r>
              <w:t>Infocomm technology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Institute of technical education (ITE-CC)</w:t>
            </w:r>
          </w:p>
          <w:p w14:paraId="15BDB3C6" w14:textId="730DB911" w:rsidR="00A3335F" w:rsidRPr="00CF1A49" w:rsidRDefault="00F75D11" w:rsidP="007538DC">
            <w:pPr>
              <w:contextualSpacing w:val="0"/>
            </w:pPr>
            <w:r>
              <w:t>This</w:t>
            </w:r>
            <w:r w:rsidR="00BA620A">
              <w:t xml:space="preserve"> course, consisted of </w:t>
            </w:r>
            <w:r w:rsidR="005A1165">
              <w:t>programing</w:t>
            </w:r>
            <w:r w:rsidR="00BF7EEB">
              <w:t xml:space="preserve"> computers</w:t>
            </w:r>
            <w:r w:rsidR="00D65F5F">
              <w:t xml:space="preserve"> using VMWare</w:t>
            </w:r>
            <w:r>
              <w:t xml:space="preserve"> and </w:t>
            </w:r>
            <w:r w:rsidR="005A1165">
              <w:t xml:space="preserve">website making using </w:t>
            </w:r>
            <w:r w:rsidR="003454AE">
              <w:t>Microsoft Visual Studios and HTML 5.</w:t>
            </w:r>
          </w:p>
        </w:tc>
      </w:tr>
      <w:tr w:rsidR="00F61DF9" w:rsidRPr="00CF1A49" w14:paraId="0D50F0D7" w14:textId="77777777" w:rsidTr="00F61DF9">
        <w:tc>
          <w:tcPr>
            <w:tcW w:w="9355" w:type="dxa"/>
            <w:tcMar>
              <w:top w:w="216" w:type="dxa"/>
            </w:tcMar>
          </w:tcPr>
          <w:p w14:paraId="7256F70F" w14:textId="77777777" w:rsidR="00F61DF9" w:rsidRDefault="00F61DF9" w:rsidP="003454AE">
            <w:pPr>
              <w:pStyle w:val="Heading3"/>
              <w:contextualSpacing w:val="0"/>
              <w:outlineLvl w:val="2"/>
            </w:pPr>
          </w:p>
        </w:tc>
      </w:tr>
      <w:tr w:rsidR="00A3335F" w:rsidRPr="00CF1A49" w14:paraId="08C51A49" w14:textId="77777777" w:rsidTr="00F61DF9">
        <w:tc>
          <w:tcPr>
            <w:tcW w:w="9355" w:type="dxa"/>
            <w:tcMar>
              <w:top w:w="216" w:type="dxa"/>
            </w:tcMar>
          </w:tcPr>
          <w:p w14:paraId="1993EAAC" w14:textId="77777777" w:rsidR="00A3335F" w:rsidRDefault="00A3335F" w:rsidP="003454AE">
            <w:pPr>
              <w:pStyle w:val="Heading3"/>
              <w:outlineLvl w:val="2"/>
            </w:pPr>
            <w:r>
              <w:t>September 2019 to December 2019</w:t>
            </w:r>
          </w:p>
          <w:p w14:paraId="64A7E626" w14:textId="7A49B209" w:rsidR="00787A86" w:rsidRDefault="00A3335F" w:rsidP="003454AE">
            <w:pPr>
              <w:pStyle w:val="Heading3"/>
              <w:outlineLvl w:val="2"/>
              <w:rPr>
                <w:b w:val="0"/>
                <w:bCs/>
                <w:sz w:val="26"/>
                <w:szCs w:val="26"/>
              </w:rPr>
            </w:pPr>
            <w:r w:rsidRPr="00787A86">
              <w:rPr>
                <w:color w:val="156138" w:themeColor="accent1" w:themeShade="BF"/>
                <w:sz w:val="26"/>
                <w:szCs w:val="26"/>
              </w:rPr>
              <w:t>SoftWare engineering immersive,</w:t>
            </w:r>
            <w:r w:rsidRPr="00A3335F">
              <w:rPr>
                <w:color w:val="156138" w:themeColor="accent1" w:themeShade="BF"/>
              </w:rPr>
              <w:t xml:space="preserve"> </w:t>
            </w:r>
            <w:r w:rsidRPr="00787A86">
              <w:rPr>
                <w:b w:val="0"/>
                <w:bCs/>
                <w:sz w:val="26"/>
                <w:szCs w:val="26"/>
              </w:rPr>
              <w:t>General assembly (singapore)</w:t>
            </w:r>
          </w:p>
          <w:p w14:paraId="6ACE55F9" w14:textId="77777777" w:rsidR="00787A86" w:rsidRPr="00787A86" w:rsidRDefault="00787A86" w:rsidP="003454AE">
            <w:pPr>
              <w:pStyle w:val="Heading3"/>
              <w:outlineLvl w:val="2"/>
              <w:rPr>
                <w:b w:val="0"/>
                <w:bCs/>
                <w:caps w:val="0"/>
                <w:color w:val="000000" w:themeColor="text1"/>
                <w:szCs w:val="22"/>
              </w:rPr>
            </w:pPr>
            <w:proofErr w:type="gramStart"/>
            <w:r>
              <w:rPr>
                <w:b w:val="0"/>
                <w:bCs/>
                <w:caps w:val="0"/>
              </w:rPr>
              <w:t>This course,</w:t>
            </w:r>
            <w:proofErr w:type="gramEnd"/>
            <w:r>
              <w:rPr>
                <w:b w:val="0"/>
                <w:bCs/>
                <w:caps w:val="0"/>
              </w:rPr>
              <w:t xml:space="preserve"> consist of developing websites and applications through different languages such as HTML, CSS, JavaScript and Ruby -on-Rails</w:t>
            </w:r>
            <w:r w:rsidRPr="00787A86">
              <w:rPr>
                <w:b w:val="0"/>
                <w:bCs/>
                <w:caps w:val="0"/>
              </w:rPr>
              <w:t>.</w:t>
            </w:r>
            <w:r w:rsidR="00F75D11">
              <w:rPr>
                <w:b w:val="0"/>
                <w:bCs/>
                <w:caps w:val="0"/>
              </w:rPr>
              <w:t xml:space="preserve"> </w:t>
            </w:r>
          </w:p>
        </w:tc>
      </w:tr>
    </w:tbl>
    <w:sdt>
      <w:sdtPr>
        <w:alias w:val="Skills:"/>
        <w:tag w:val="Skills:"/>
        <w:id w:val="-1392877668"/>
        <w:placeholder>
          <w:docPart w:val="553DF37B2CD74C1CB2BCE216E92BDF88"/>
        </w:placeholder>
        <w:temporary/>
        <w:showingPlcHdr/>
        <w15:appearance w15:val="hidden"/>
      </w:sdtPr>
      <w:sdtEndPr/>
      <w:sdtContent>
        <w:p w14:paraId="75341B47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6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739"/>
        <w:gridCol w:w="4741"/>
      </w:tblGrid>
      <w:tr w:rsidR="003A0632" w:rsidRPr="006E1507" w14:paraId="28F6D682" w14:textId="77777777" w:rsidTr="0036101C">
        <w:trPr>
          <w:trHeight w:val="1961"/>
        </w:trPr>
        <w:tc>
          <w:tcPr>
            <w:tcW w:w="4739" w:type="dxa"/>
          </w:tcPr>
          <w:p w14:paraId="6B077551" w14:textId="4126BD97" w:rsidR="001E3120" w:rsidRPr="006E1507" w:rsidRDefault="00E95F06" w:rsidP="006E1507">
            <w:pPr>
              <w:pStyle w:val="ListBullet"/>
              <w:contextualSpacing w:val="0"/>
            </w:pPr>
            <w:r>
              <w:t>Teaching</w:t>
            </w:r>
          </w:p>
          <w:p w14:paraId="3128D23F" w14:textId="77777777" w:rsidR="001F4E6D" w:rsidRDefault="00E95F06" w:rsidP="006E1507">
            <w:pPr>
              <w:pStyle w:val="ListBullet"/>
              <w:contextualSpacing w:val="0"/>
            </w:pPr>
            <w:r>
              <w:t>Web Design</w:t>
            </w:r>
          </w:p>
          <w:p w14:paraId="588D358A" w14:textId="3391F5AD" w:rsidR="00F71BAE" w:rsidRDefault="00F71BAE" w:rsidP="00F71BAE">
            <w:pPr>
              <w:pStyle w:val="ListBullet"/>
              <w:contextualSpacing w:val="0"/>
            </w:pPr>
            <w:r>
              <w:t>Communication</w:t>
            </w:r>
          </w:p>
          <w:p w14:paraId="10B7CC29" w14:textId="43103B4E" w:rsidR="00F71BAE" w:rsidRDefault="00F71BAE" w:rsidP="00F71BAE">
            <w:pPr>
              <w:pStyle w:val="ListBullet"/>
              <w:contextualSpacing w:val="0"/>
            </w:pPr>
            <w:r>
              <w:t>Active Listening</w:t>
            </w:r>
          </w:p>
          <w:p w14:paraId="3796FA91" w14:textId="77777777" w:rsidR="00F71BAE" w:rsidRDefault="00F71BAE" w:rsidP="006E1507">
            <w:pPr>
              <w:pStyle w:val="ListBullet"/>
              <w:contextualSpacing w:val="0"/>
            </w:pPr>
            <w:r>
              <w:t>Problem-Solving</w:t>
            </w:r>
          </w:p>
          <w:p w14:paraId="182C8E74" w14:textId="1EBF9A81" w:rsidR="0036101C" w:rsidRPr="006E1507" w:rsidRDefault="0036101C" w:rsidP="0036101C">
            <w:pPr>
              <w:pStyle w:val="Heading1"/>
              <w:ind w:left="720"/>
            </w:pPr>
          </w:p>
        </w:tc>
        <w:tc>
          <w:tcPr>
            <w:tcW w:w="4740" w:type="dxa"/>
            <w:tcMar>
              <w:left w:w="360" w:type="dxa"/>
            </w:tcMar>
          </w:tcPr>
          <w:p w14:paraId="5BF2610E" w14:textId="77777777" w:rsidR="001E3120" w:rsidRDefault="00E95F06" w:rsidP="00E95F06">
            <w:pPr>
              <w:pStyle w:val="ListBullet"/>
            </w:pPr>
            <w:r>
              <w:t>Application</w:t>
            </w:r>
          </w:p>
          <w:p w14:paraId="13B038BE" w14:textId="5CDA1AB2" w:rsidR="007353C3" w:rsidRDefault="00E95F06" w:rsidP="00F71BAE">
            <w:pPr>
              <w:pStyle w:val="ListBullet"/>
            </w:pPr>
            <w:r>
              <w:t>Software Engineering</w:t>
            </w:r>
          </w:p>
          <w:p w14:paraId="363F0D56" w14:textId="53F85555" w:rsidR="00F71BAE" w:rsidRDefault="00F71BAE" w:rsidP="00F71BAE">
            <w:pPr>
              <w:pStyle w:val="ListBullet"/>
            </w:pPr>
            <w:r>
              <w:t>Interpersonal</w:t>
            </w:r>
          </w:p>
          <w:p w14:paraId="1BE1686C" w14:textId="437E4CA3" w:rsidR="00F71BAE" w:rsidRDefault="00F71BAE" w:rsidP="00F71BAE">
            <w:pPr>
              <w:pStyle w:val="ListBullet"/>
            </w:pPr>
            <w:r>
              <w:t>Leadership</w:t>
            </w:r>
          </w:p>
          <w:p w14:paraId="0A66E89F" w14:textId="59C34D56" w:rsidR="007353C3" w:rsidRPr="006E1507" w:rsidRDefault="00F71BAE" w:rsidP="0036101C">
            <w:pPr>
              <w:pStyle w:val="ListBullet"/>
            </w:pPr>
            <w:r>
              <w:t>Time-Management</w:t>
            </w:r>
          </w:p>
        </w:tc>
      </w:tr>
    </w:tbl>
    <w:p w14:paraId="4D39088F" w14:textId="0FD3B86D" w:rsidR="00DE7A1D" w:rsidRPr="00DE7A1D" w:rsidRDefault="00DE7A1D" w:rsidP="0036101C">
      <w:pPr>
        <w:pStyle w:val="Heading1"/>
        <w:rPr>
          <w:rFonts w:asciiTheme="minorHAnsi" w:eastAsiaTheme="minorHAnsi" w:hAnsiTheme="minorHAnsi" w:cstheme="minorBidi"/>
          <w:bCs/>
          <w:caps w:val="0"/>
          <w:color w:val="1D824C" w:themeColor="accent1"/>
          <w:szCs w:val="28"/>
        </w:rPr>
      </w:pPr>
      <w:bookmarkStart w:id="0" w:name="_GoBack"/>
      <w:bookmarkEnd w:id="0"/>
    </w:p>
    <w:sectPr w:rsidR="00DE7A1D" w:rsidRPr="00DE7A1D" w:rsidSect="0036101C">
      <w:footerReference w:type="default" r:id="rId9"/>
      <w:headerReference w:type="first" r:id="rId10"/>
      <w:pgSz w:w="12240" w:h="15840" w:code="1"/>
      <w:pgMar w:top="950" w:right="1440" w:bottom="284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0510C" w14:textId="77777777" w:rsidR="00FC760B" w:rsidRDefault="00FC760B" w:rsidP="0068194B">
      <w:r>
        <w:separator/>
      </w:r>
    </w:p>
    <w:p w14:paraId="64420AA8" w14:textId="77777777" w:rsidR="00FC760B" w:rsidRDefault="00FC760B"/>
    <w:p w14:paraId="549FABF1" w14:textId="77777777" w:rsidR="00FC760B" w:rsidRDefault="00FC760B"/>
  </w:endnote>
  <w:endnote w:type="continuationSeparator" w:id="0">
    <w:p w14:paraId="2984BC7C" w14:textId="77777777" w:rsidR="00FC760B" w:rsidRDefault="00FC760B" w:rsidP="0068194B">
      <w:r>
        <w:continuationSeparator/>
      </w:r>
    </w:p>
    <w:p w14:paraId="643F9844" w14:textId="77777777" w:rsidR="00FC760B" w:rsidRDefault="00FC760B"/>
    <w:p w14:paraId="76C163E2" w14:textId="77777777" w:rsidR="00FC760B" w:rsidRDefault="00FC76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99F451" w14:textId="77777777" w:rsidR="00BA620A" w:rsidRDefault="00BA620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C8B9D" w14:textId="77777777" w:rsidR="00FC760B" w:rsidRDefault="00FC760B" w:rsidP="0068194B">
      <w:r>
        <w:separator/>
      </w:r>
    </w:p>
    <w:p w14:paraId="5604E0C6" w14:textId="77777777" w:rsidR="00FC760B" w:rsidRDefault="00FC760B"/>
    <w:p w14:paraId="142FE47F" w14:textId="77777777" w:rsidR="00FC760B" w:rsidRDefault="00FC760B"/>
  </w:footnote>
  <w:footnote w:type="continuationSeparator" w:id="0">
    <w:p w14:paraId="00605D6A" w14:textId="77777777" w:rsidR="00FC760B" w:rsidRDefault="00FC760B" w:rsidP="0068194B">
      <w:r>
        <w:continuationSeparator/>
      </w:r>
    </w:p>
    <w:p w14:paraId="0BEC4D01" w14:textId="77777777" w:rsidR="00FC760B" w:rsidRDefault="00FC760B"/>
    <w:p w14:paraId="0352DA43" w14:textId="77777777" w:rsidR="00FC760B" w:rsidRDefault="00FC76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CBE6E" w14:textId="77777777" w:rsidR="00BA620A" w:rsidRPr="004E01EB" w:rsidRDefault="00BA620A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7EF76F" wp14:editId="67E7470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1AE11CC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D435CBE"/>
    <w:multiLevelType w:val="hybridMultilevel"/>
    <w:tmpl w:val="8912E256"/>
    <w:lvl w:ilvl="0" w:tplc="0A5817A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color w:val="262626" w:themeColor="text1" w:themeTint="D9"/>
        <w:sz w:val="28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79D516B"/>
    <w:multiLevelType w:val="hybridMultilevel"/>
    <w:tmpl w:val="F05A648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C6"/>
    <w:rsid w:val="000001EF"/>
    <w:rsid w:val="00007322"/>
    <w:rsid w:val="00007728"/>
    <w:rsid w:val="000221CA"/>
    <w:rsid w:val="00024584"/>
    <w:rsid w:val="00024730"/>
    <w:rsid w:val="00055E95"/>
    <w:rsid w:val="0007021F"/>
    <w:rsid w:val="000B2BA5"/>
    <w:rsid w:val="000B73F0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6310"/>
    <w:rsid w:val="00297F18"/>
    <w:rsid w:val="002A1945"/>
    <w:rsid w:val="002B2958"/>
    <w:rsid w:val="002B3FC8"/>
    <w:rsid w:val="002D23C5"/>
    <w:rsid w:val="002D6137"/>
    <w:rsid w:val="002E19A8"/>
    <w:rsid w:val="002E7E61"/>
    <w:rsid w:val="002F05E5"/>
    <w:rsid w:val="002F254D"/>
    <w:rsid w:val="002F30E4"/>
    <w:rsid w:val="00307140"/>
    <w:rsid w:val="00316DFF"/>
    <w:rsid w:val="00325B57"/>
    <w:rsid w:val="00336056"/>
    <w:rsid w:val="003454AE"/>
    <w:rsid w:val="003544E1"/>
    <w:rsid w:val="00360050"/>
    <w:rsid w:val="0036101C"/>
    <w:rsid w:val="00366398"/>
    <w:rsid w:val="003A0632"/>
    <w:rsid w:val="003A30E5"/>
    <w:rsid w:val="003A6ADF"/>
    <w:rsid w:val="003B5928"/>
    <w:rsid w:val="003C06DB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87272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165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7557E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353C3"/>
    <w:rsid w:val="0074403D"/>
    <w:rsid w:val="00746D44"/>
    <w:rsid w:val="007538DC"/>
    <w:rsid w:val="00757803"/>
    <w:rsid w:val="00787A86"/>
    <w:rsid w:val="0079206B"/>
    <w:rsid w:val="00796076"/>
    <w:rsid w:val="007C0566"/>
    <w:rsid w:val="007C606B"/>
    <w:rsid w:val="007E169D"/>
    <w:rsid w:val="007E6A61"/>
    <w:rsid w:val="00801140"/>
    <w:rsid w:val="00803404"/>
    <w:rsid w:val="00834955"/>
    <w:rsid w:val="00855B59"/>
    <w:rsid w:val="00860461"/>
    <w:rsid w:val="008628BC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17B4C"/>
    <w:rsid w:val="00A24162"/>
    <w:rsid w:val="00A24EC6"/>
    <w:rsid w:val="00A25023"/>
    <w:rsid w:val="00A270EA"/>
    <w:rsid w:val="00A3335F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20A"/>
    <w:rsid w:val="00BB4E51"/>
    <w:rsid w:val="00BD431F"/>
    <w:rsid w:val="00BE423E"/>
    <w:rsid w:val="00BF61AC"/>
    <w:rsid w:val="00BF7EEB"/>
    <w:rsid w:val="00C47FA6"/>
    <w:rsid w:val="00C57FC6"/>
    <w:rsid w:val="00C66A7D"/>
    <w:rsid w:val="00C779DA"/>
    <w:rsid w:val="00C814F7"/>
    <w:rsid w:val="00CA4B4D"/>
    <w:rsid w:val="00CB35C3"/>
    <w:rsid w:val="00CD323D"/>
    <w:rsid w:val="00CD5B8F"/>
    <w:rsid w:val="00CE4030"/>
    <w:rsid w:val="00CE64B3"/>
    <w:rsid w:val="00CF1A49"/>
    <w:rsid w:val="00D0630C"/>
    <w:rsid w:val="00D243A9"/>
    <w:rsid w:val="00D305E5"/>
    <w:rsid w:val="00D37CD3"/>
    <w:rsid w:val="00D65F5F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E7A1D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95F06"/>
    <w:rsid w:val="00EA5099"/>
    <w:rsid w:val="00EC1351"/>
    <w:rsid w:val="00EC4CBF"/>
    <w:rsid w:val="00EE2CA8"/>
    <w:rsid w:val="00EF17E8"/>
    <w:rsid w:val="00EF51D9"/>
    <w:rsid w:val="00F130DD"/>
    <w:rsid w:val="00F17D79"/>
    <w:rsid w:val="00F24884"/>
    <w:rsid w:val="00F476C4"/>
    <w:rsid w:val="00F61DF9"/>
    <w:rsid w:val="00F71BAE"/>
    <w:rsid w:val="00F75D11"/>
    <w:rsid w:val="00F81960"/>
    <w:rsid w:val="00F8769D"/>
    <w:rsid w:val="00F9350C"/>
    <w:rsid w:val="00F94EB5"/>
    <w:rsid w:val="00F9624D"/>
    <w:rsid w:val="00FB31C1"/>
    <w:rsid w:val="00FB58F2"/>
    <w:rsid w:val="00FC6AEA"/>
    <w:rsid w:val="00FC760B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16F8A"/>
  <w15:chartTrackingRefBased/>
  <w15:docId w15:val="{93F21406-42A9-44EF-8037-772FA550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8628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aron-rose-802156197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:%20sharxnrxse1201@gmail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ro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DDA432CCDF140A1B439CA43DAA1C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0B580-7942-4736-841C-16DDEEB4E8FF}"/>
      </w:docPartPr>
      <w:docPartBody>
        <w:p w:rsidR="00CF2EFD" w:rsidRDefault="00CF2EFD">
          <w:pPr>
            <w:pStyle w:val="DDDA432CCDF140A1B439CA43DAA1C43E"/>
          </w:pPr>
          <w:r w:rsidRPr="00CF1A49">
            <w:t>Phone</w:t>
          </w:r>
        </w:p>
      </w:docPartBody>
    </w:docPart>
    <w:docPart>
      <w:docPartPr>
        <w:name w:val="3B6053D28C2A417CBF3BA8C9F9445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94170-651E-48D6-BD64-B6EF43FA7955}"/>
      </w:docPartPr>
      <w:docPartBody>
        <w:p w:rsidR="00CF2EFD" w:rsidRDefault="00CF2EFD">
          <w:pPr>
            <w:pStyle w:val="3B6053D28C2A417CBF3BA8C9F9445791"/>
          </w:pPr>
          <w:r w:rsidRPr="00CF1A49">
            <w:t>Email</w:t>
          </w:r>
        </w:p>
      </w:docPartBody>
    </w:docPart>
    <w:docPart>
      <w:docPartPr>
        <w:name w:val="42E6C93DE6E4473B9AB59A6C4F193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5AF72-E366-43D2-ACA5-7E90F562FC02}"/>
      </w:docPartPr>
      <w:docPartBody>
        <w:p w:rsidR="00CF2EFD" w:rsidRDefault="00CF2EFD">
          <w:pPr>
            <w:pStyle w:val="42E6C93DE6E4473B9AB59A6C4F193ECF"/>
          </w:pPr>
          <w:r w:rsidRPr="00CF1A49">
            <w:t>Experience</w:t>
          </w:r>
        </w:p>
      </w:docPartBody>
    </w:docPart>
    <w:docPart>
      <w:docPartPr>
        <w:name w:val="D5897592E5EE4206B2CAB0DDACD5A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F1E9C-7275-4ACC-AD1A-9F06BF55C238}"/>
      </w:docPartPr>
      <w:docPartBody>
        <w:p w:rsidR="00CF2EFD" w:rsidRDefault="00CF2EFD">
          <w:pPr>
            <w:pStyle w:val="D5897592E5EE4206B2CAB0DDACD5AC8F"/>
          </w:pPr>
          <w:r w:rsidRPr="00CF1A49">
            <w:t>Education</w:t>
          </w:r>
        </w:p>
      </w:docPartBody>
    </w:docPart>
    <w:docPart>
      <w:docPartPr>
        <w:name w:val="553DF37B2CD74C1CB2BCE216E92BD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0BD0C-A6E9-477C-9856-C525C3E9F936}"/>
      </w:docPartPr>
      <w:docPartBody>
        <w:p w:rsidR="00CF2EFD" w:rsidRDefault="00CF2EFD">
          <w:pPr>
            <w:pStyle w:val="553DF37B2CD74C1CB2BCE216E92BDF88"/>
          </w:pPr>
          <w:r w:rsidRPr="00CF1A49">
            <w:t>Skills</w:t>
          </w:r>
        </w:p>
      </w:docPartBody>
    </w:docPart>
    <w:docPart>
      <w:docPartPr>
        <w:name w:val="87D93280A8944E8BB798143C77F5D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4A230-4451-4FE6-A24F-E3A9030F6EF5}"/>
      </w:docPartPr>
      <w:docPartBody>
        <w:p w:rsidR="00CF2EFD" w:rsidRDefault="00CF2EFD" w:rsidP="00CF2EFD">
          <w:pPr>
            <w:pStyle w:val="87D93280A8944E8BB798143C77F5D9B5"/>
          </w:pPr>
          <w:r w:rsidRPr="00CF1A49">
            <w:t>·</w:t>
          </w:r>
        </w:p>
      </w:docPartBody>
    </w:docPart>
    <w:docPart>
      <w:docPartPr>
        <w:name w:val="2C806FCF840244198FA3C9A04AB39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A4382-9FA1-42FE-925A-2902BA0E3EEF}"/>
      </w:docPartPr>
      <w:docPartBody>
        <w:p w:rsidR="00D97880" w:rsidRDefault="00CF2EFD" w:rsidP="00CF2EFD">
          <w:pPr>
            <w:pStyle w:val="2C806FCF840244198FA3C9A04AB3962E"/>
          </w:pPr>
          <w:r w:rsidRPr="00CF1A49">
            <w:t>·</w:t>
          </w:r>
        </w:p>
      </w:docPartBody>
    </w:docPart>
    <w:docPart>
      <w:docPartPr>
        <w:name w:val="CEF757524F92434EA1BF661BAA7A9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C265D-4BD4-44E2-87FE-162D7205E5BF}"/>
      </w:docPartPr>
      <w:docPartBody>
        <w:p w:rsidR="00BD6B01" w:rsidRDefault="005734EA" w:rsidP="005734EA">
          <w:pPr>
            <w:pStyle w:val="CEF757524F92434EA1BF661BAA7A9938"/>
          </w:pPr>
          <w:r w:rsidRPr="00CF1A49">
            <w:t>·</w:t>
          </w:r>
        </w:p>
      </w:docPartBody>
    </w:docPart>
    <w:docPart>
      <w:docPartPr>
        <w:name w:val="D38378E0E8D842E8BA7564D3D7E37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FC2A2-C68C-4144-A5CA-D7ED23EB3F89}"/>
      </w:docPartPr>
      <w:docPartBody>
        <w:p w:rsidR="00BD6B01" w:rsidRDefault="005734EA" w:rsidP="005734EA">
          <w:pPr>
            <w:pStyle w:val="D38378E0E8D842E8BA7564D3D7E371A4"/>
          </w:pPr>
          <w:r w:rsidRPr="00CF1A49">
            <w:t>·</w:t>
          </w:r>
        </w:p>
      </w:docPartBody>
    </w:docPart>
    <w:docPart>
      <w:docPartPr>
        <w:name w:val="D4C0E5F764F343D287251B2BE79E4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2685B-9006-4737-8338-E8E3458AA3D0}"/>
      </w:docPartPr>
      <w:docPartBody>
        <w:p w:rsidR="00000000" w:rsidRDefault="00BD6B01" w:rsidP="00BD6B01">
          <w:pPr>
            <w:pStyle w:val="D4C0E5F764F343D287251B2BE79E4660"/>
          </w:pPr>
          <w:r w:rsidRPr="00CF1A49">
            <w:t>·</w:t>
          </w:r>
        </w:p>
      </w:docPartBody>
    </w:docPart>
    <w:docPart>
      <w:docPartPr>
        <w:name w:val="13C8122B0437447193E0AEA960DC2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4CD18-8996-4DA7-92E5-DA72F962679F}"/>
      </w:docPartPr>
      <w:docPartBody>
        <w:p w:rsidR="00000000" w:rsidRDefault="00BD6B01" w:rsidP="00BD6B01">
          <w:pPr>
            <w:pStyle w:val="13C8122B0437447193E0AEA960DC2C8F"/>
          </w:pPr>
          <w:r w:rsidRPr="00CF1A49">
            <w:t>·</w:t>
          </w:r>
        </w:p>
      </w:docPartBody>
    </w:docPart>
    <w:docPart>
      <w:docPartPr>
        <w:name w:val="E78F0CBC6D2441FF8BF4F63BCBD15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562B1-40EC-4D03-971F-2E709CBFB6AD}"/>
      </w:docPartPr>
      <w:docPartBody>
        <w:p w:rsidR="00000000" w:rsidRDefault="00BD6B01" w:rsidP="00BD6B01">
          <w:pPr>
            <w:pStyle w:val="E78F0CBC6D2441FF8BF4F63BCBD15793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FD"/>
    <w:rsid w:val="00087ABE"/>
    <w:rsid w:val="0016098B"/>
    <w:rsid w:val="00204ECC"/>
    <w:rsid w:val="00472A1E"/>
    <w:rsid w:val="0056543B"/>
    <w:rsid w:val="005734EA"/>
    <w:rsid w:val="00707A36"/>
    <w:rsid w:val="00BD6B01"/>
    <w:rsid w:val="00CF2EFD"/>
    <w:rsid w:val="00D9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F3AE0EACA242629546AAC9D8AB235C">
    <w:name w:val="7DF3AE0EACA242629546AAC9D8AB235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F9FD6E9C84842D5A23F457F28AD844A">
    <w:name w:val="8F9FD6E9C84842D5A23F457F28AD844A"/>
  </w:style>
  <w:style w:type="paragraph" w:customStyle="1" w:styleId="6F15A70462FC457F89F30AD78B69B0C5">
    <w:name w:val="6F15A70462FC457F89F30AD78B69B0C5"/>
  </w:style>
  <w:style w:type="paragraph" w:customStyle="1" w:styleId="919CF482F60342C4938F24D5A719CFE5">
    <w:name w:val="919CF482F60342C4938F24D5A719CFE5"/>
  </w:style>
  <w:style w:type="paragraph" w:customStyle="1" w:styleId="DDDA432CCDF140A1B439CA43DAA1C43E">
    <w:name w:val="DDDA432CCDF140A1B439CA43DAA1C43E"/>
  </w:style>
  <w:style w:type="paragraph" w:customStyle="1" w:styleId="3B6053D28C2A417CBF3BA8C9F9445791">
    <w:name w:val="3B6053D28C2A417CBF3BA8C9F9445791"/>
  </w:style>
  <w:style w:type="paragraph" w:customStyle="1" w:styleId="CB7C73E66F2C4FAFB725EE404B4B62AD">
    <w:name w:val="CB7C73E66F2C4FAFB725EE404B4B62AD"/>
  </w:style>
  <w:style w:type="paragraph" w:customStyle="1" w:styleId="2B7C7C9E89294CD1B0CDF36205657A11">
    <w:name w:val="2B7C7C9E89294CD1B0CDF36205657A11"/>
  </w:style>
  <w:style w:type="paragraph" w:customStyle="1" w:styleId="F80FDBA392964D7C9E2207312824074D">
    <w:name w:val="F80FDBA392964D7C9E2207312824074D"/>
  </w:style>
  <w:style w:type="paragraph" w:customStyle="1" w:styleId="3E7D787D75A9497490DBB59BEDA5AEFC">
    <w:name w:val="3E7D787D75A9497490DBB59BEDA5AEFC"/>
  </w:style>
  <w:style w:type="paragraph" w:customStyle="1" w:styleId="0E3EDBAEC0CF475CB80489F0C9890E76">
    <w:name w:val="0E3EDBAEC0CF475CB80489F0C9890E76"/>
  </w:style>
  <w:style w:type="paragraph" w:customStyle="1" w:styleId="42E6C93DE6E4473B9AB59A6C4F193ECF">
    <w:name w:val="42E6C93DE6E4473B9AB59A6C4F193ECF"/>
  </w:style>
  <w:style w:type="paragraph" w:customStyle="1" w:styleId="70065E752FC84A0F9A2CA62A7F6A2376">
    <w:name w:val="70065E752FC84A0F9A2CA62A7F6A2376"/>
  </w:style>
  <w:style w:type="paragraph" w:customStyle="1" w:styleId="2F2C6CB829D240FA99634EA3749F3000">
    <w:name w:val="2F2C6CB829D240FA99634EA3749F3000"/>
  </w:style>
  <w:style w:type="paragraph" w:customStyle="1" w:styleId="C400AF77D3ED4C078DD1DCCFE67DD731">
    <w:name w:val="C400AF77D3ED4C078DD1DCCFE67DD731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23FB94E444E4706B757B37D7D39748D">
    <w:name w:val="523FB94E444E4706B757B37D7D39748D"/>
  </w:style>
  <w:style w:type="paragraph" w:customStyle="1" w:styleId="471361367AD74086AC4FECC57A0ABC2B">
    <w:name w:val="471361367AD74086AC4FECC57A0ABC2B"/>
  </w:style>
  <w:style w:type="paragraph" w:customStyle="1" w:styleId="E35EEE0DAFA14D4595F1717FA0E94E67">
    <w:name w:val="E35EEE0DAFA14D4595F1717FA0E94E67"/>
  </w:style>
  <w:style w:type="paragraph" w:customStyle="1" w:styleId="335B5D8A2D0045F1BF6A5ED4D3097F1B">
    <w:name w:val="335B5D8A2D0045F1BF6A5ED4D3097F1B"/>
  </w:style>
  <w:style w:type="paragraph" w:customStyle="1" w:styleId="E9219D9E9E1746AD98384EE4D32EE643">
    <w:name w:val="E9219D9E9E1746AD98384EE4D32EE643"/>
  </w:style>
  <w:style w:type="paragraph" w:customStyle="1" w:styleId="98590FE58C904D60ABF314A5689EF023">
    <w:name w:val="98590FE58C904D60ABF314A5689EF023"/>
  </w:style>
  <w:style w:type="paragraph" w:customStyle="1" w:styleId="B4D2A2FA71B848A6B5D733F523AD663A">
    <w:name w:val="B4D2A2FA71B848A6B5D733F523AD663A"/>
  </w:style>
  <w:style w:type="paragraph" w:customStyle="1" w:styleId="D5897592E5EE4206B2CAB0DDACD5AC8F">
    <w:name w:val="D5897592E5EE4206B2CAB0DDACD5AC8F"/>
  </w:style>
  <w:style w:type="paragraph" w:customStyle="1" w:styleId="D42388DD65DE48BD8ECBE7843FCA568D">
    <w:name w:val="D42388DD65DE48BD8ECBE7843FCA568D"/>
  </w:style>
  <w:style w:type="paragraph" w:customStyle="1" w:styleId="233A3B0CA9B847C6B816CCD5EC4E63C0">
    <w:name w:val="233A3B0CA9B847C6B816CCD5EC4E63C0"/>
  </w:style>
  <w:style w:type="paragraph" w:customStyle="1" w:styleId="307FE0C4E0AE42EFB76DCE718D416958">
    <w:name w:val="307FE0C4E0AE42EFB76DCE718D416958"/>
  </w:style>
  <w:style w:type="paragraph" w:customStyle="1" w:styleId="C290C1E3BCBC4C079D5849E1B101D51B">
    <w:name w:val="C290C1E3BCBC4C079D5849E1B101D51B"/>
  </w:style>
  <w:style w:type="paragraph" w:customStyle="1" w:styleId="5CAF0097912846F7996B730C7BEB76F4">
    <w:name w:val="5CAF0097912846F7996B730C7BEB76F4"/>
  </w:style>
  <w:style w:type="paragraph" w:customStyle="1" w:styleId="B061896DD88F4D6381182CBA8FA3D713">
    <w:name w:val="B061896DD88F4D6381182CBA8FA3D713"/>
  </w:style>
  <w:style w:type="paragraph" w:customStyle="1" w:styleId="D6149EE71E77485C800959EC4E6B6142">
    <w:name w:val="D6149EE71E77485C800959EC4E6B6142"/>
  </w:style>
  <w:style w:type="paragraph" w:customStyle="1" w:styleId="B2A1E777A88E46CC9E83B48B690593E0">
    <w:name w:val="B2A1E777A88E46CC9E83B48B690593E0"/>
  </w:style>
  <w:style w:type="paragraph" w:customStyle="1" w:styleId="8FE7E9C8438A490FB7E6D055BD5F48F6">
    <w:name w:val="8FE7E9C8438A490FB7E6D055BD5F48F6"/>
  </w:style>
  <w:style w:type="paragraph" w:customStyle="1" w:styleId="344AA50E49484F37A17B0CC481CC3278">
    <w:name w:val="344AA50E49484F37A17B0CC481CC3278"/>
  </w:style>
  <w:style w:type="paragraph" w:customStyle="1" w:styleId="553DF37B2CD74C1CB2BCE216E92BDF88">
    <w:name w:val="553DF37B2CD74C1CB2BCE216E92BDF88"/>
  </w:style>
  <w:style w:type="paragraph" w:customStyle="1" w:styleId="5F0D1B1D0BB64DB8A7DAE0BB07F531DD">
    <w:name w:val="5F0D1B1D0BB64DB8A7DAE0BB07F531DD"/>
  </w:style>
  <w:style w:type="paragraph" w:customStyle="1" w:styleId="29F9C7F676B64651A70AADC2B119097D">
    <w:name w:val="29F9C7F676B64651A70AADC2B119097D"/>
  </w:style>
  <w:style w:type="paragraph" w:customStyle="1" w:styleId="952D484CE57245F6A440FD90B377AB6F">
    <w:name w:val="952D484CE57245F6A440FD90B377AB6F"/>
  </w:style>
  <w:style w:type="paragraph" w:customStyle="1" w:styleId="40F25DD17209462B90BD2C15E0C640A3">
    <w:name w:val="40F25DD17209462B90BD2C15E0C640A3"/>
  </w:style>
  <w:style w:type="paragraph" w:customStyle="1" w:styleId="B0C7C03298924FC58ED56A49805D2EB7">
    <w:name w:val="B0C7C03298924FC58ED56A49805D2EB7"/>
  </w:style>
  <w:style w:type="paragraph" w:customStyle="1" w:styleId="C0D96085D60D44778EF6B12188A8410E">
    <w:name w:val="C0D96085D60D44778EF6B12188A8410E"/>
  </w:style>
  <w:style w:type="paragraph" w:customStyle="1" w:styleId="BBAFC7FE679F43B2BB29446DB585D272">
    <w:name w:val="BBAFC7FE679F43B2BB29446DB585D272"/>
  </w:style>
  <w:style w:type="paragraph" w:customStyle="1" w:styleId="87D93280A8944E8BB798143C77F5D9B5">
    <w:name w:val="87D93280A8944E8BB798143C77F5D9B5"/>
    <w:rsid w:val="00CF2EFD"/>
  </w:style>
  <w:style w:type="paragraph" w:customStyle="1" w:styleId="5692DCA7B2054E43ADD3C38BFABCA721">
    <w:name w:val="5692DCA7B2054E43ADD3C38BFABCA721"/>
    <w:rsid w:val="00CF2EFD"/>
  </w:style>
  <w:style w:type="paragraph" w:customStyle="1" w:styleId="31D35A5314B84345AA04647FCF8927DD">
    <w:name w:val="31D35A5314B84345AA04647FCF8927DD"/>
    <w:rsid w:val="00CF2EFD"/>
  </w:style>
  <w:style w:type="paragraph" w:customStyle="1" w:styleId="2C806FCF840244198FA3C9A04AB3962E">
    <w:name w:val="2C806FCF840244198FA3C9A04AB3962E"/>
    <w:rsid w:val="00CF2EFD"/>
  </w:style>
  <w:style w:type="paragraph" w:customStyle="1" w:styleId="09A75A42A91A4C0A80EBC77245869170">
    <w:name w:val="09A75A42A91A4C0A80EBC77245869170"/>
    <w:rsid w:val="00D97880"/>
  </w:style>
  <w:style w:type="paragraph" w:customStyle="1" w:styleId="CEF757524F92434EA1BF661BAA7A9938">
    <w:name w:val="CEF757524F92434EA1BF661BAA7A9938"/>
    <w:rsid w:val="005734EA"/>
  </w:style>
  <w:style w:type="paragraph" w:customStyle="1" w:styleId="D38378E0E8D842E8BA7564D3D7E371A4">
    <w:name w:val="D38378E0E8D842E8BA7564D3D7E371A4"/>
    <w:rsid w:val="005734EA"/>
  </w:style>
  <w:style w:type="paragraph" w:customStyle="1" w:styleId="C02E85160D3E453BA5B01C1FDB8BAC52">
    <w:name w:val="C02E85160D3E453BA5B01C1FDB8BAC52"/>
    <w:rsid w:val="00BD6B01"/>
  </w:style>
  <w:style w:type="paragraph" w:customStyle="1" w:styleId="D4C0E5F764F343D287251B2BE79E4660">
    <w:name w:val="D4C0E5F764F343D287251B2BE79E4660"/>
    <w:rsid w:val="00BD6B01"/>
  </w:style>
  <w:style w:type="paragraph" w:customStyle="1" w:styleId="13C8122B0437447193E0AEA960DC2C8F">
    <w:name w:val="13C8122B0437447193E0AEA960DC2C8F"/>
    <w:rsid w:val="00BD6B01"/>
  </w:style>
  <w:style w:type="paragraph" w:customStyle="1" w:styleId="E78F0CBC6D2441FF8BF4F63BCBD15793">
    <w:name w:val="E78F0CBC6D2441FF8BF4F63BCBD15793"/>
    <w:rsid w:val="00BD6B01"/>
  </w:style>
  <w:style w:type="paragraph" w:customStyle="1" w:styleId="022DDB10FDC04F1A8376CCC7C74DA70C">
    <w:name w:val="022DDB10FDC04F1A8376CCC7C74DA70C"/>
    <w:rsid w:val="00BD6B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382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Sharon Rose</cp:lastModifiedBy>
  <cp:revision>14</cp:revision>
  <dcterms:created xsi:type="dcterms:W3CDTF">2019-03-14T07:28:00Z</dcterms:created>
  <dcterms:modified xsi:type="dcterms:W3CDTF">2019-11-12T05:48:00Z</dcterms:modified>
  <cp:category/>
</cp:coreProperties>
</file>